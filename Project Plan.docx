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02" w:rsidRDefault="009B70D1">
      <w:pPr>
        <w:pStyle w:val="Title"/>
      </w:pPr>
      <w:r>
        <w:t>Caring minds foundation</w:t>
      </w:r>
      <w:bookmarkStart w:id="0" w:name="_GoBack"/>
      <w:bookmarkEnd w:id="0"/>
    </w:p>
    <w:sdt>
      <w:sdtPr>
        <w:id w:val="216403978"/>
        <w:placeholder>
          <w:docPart w:val="6CE7068118D648BABEF49BA65D58525C"/>
        </w:placeholder>
        <w:date w:fullDate="2017-02-24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6A6102" w:rsidRDefault="00CB1010">
          <w:pPr>
            <w:pStyle w:val="Subtitle"/>
          </w:pPr>
          <w:r>
            <w:t>February 24, 2017</w:t>
          </w:r>
        </w:p>
      </w:sdtContent>
    </w:sdt>
    <w:p w:rsidR="006A6102" w:rsidRDefault="00C35F5E">
      <w:pPr>
        <w:pStyle w:val="Heading1"/>
      </w:pPr>
      <w:r>
        <w:t>Overview</w:t>
      </w:r>
    </w:p>
    <w:p w:rsidR="006A6102" w:rsidRDefault="00C35F5E">
      <w:pPr>
        <w:pStyle w:val="Heading2"/>
      </w:pPr>
      <w:r>
        <w:t>Project Background and Description</w:t>
      </w:r>
    </w:p>
    <w:p w:rsidR="006A6102" w:rsidRDefault="009B70D1">
      <w:r>
        <w:t xml:space="preserve">Caring Minds Foundation </w:t>
      </w:r>
      <w:proofErr w:type="gramStart"/>
      <w:r>
        <w:t>( CMF</w:t>
      </w:r>
      <w:proofErr w:type="gramEnd"/>
      <w:r>
        <w:t>)</w:t>
      </w:r>
      <w:r w:rsidR="004A4C30">
        <w:t xml:space="preserve"> , is a nonprofit </w:t>
      </w:r>
      <w:r>
        <w:t>website</w:t>
      </w:r>
      <w:r w:rsidR="004A4C30">
        <w:t xml:space="preserve"> project that will allow individuals to  participate in a charity or fundraising events of their choice</w:t>
      </w:r>
      <w:r w:rsidR="00CB1010">
        <w:t xml:space="preserve">. Which </w:t>
      </w:r>
      <w:r>
        <w:t xml:space="preserve">in turn </w:t>
      </w:r>
      <w:r w:rsidR="00CB1010">
        <w:t>will assist to invest</w:t>
      </w:r>
      <w:r w:rsidR="00594BB2">
        <w:t xml:space="preserve"> in </w:t>
      </w:r>
      <w:r w:rsidR="00CB1010">
        <w:t>companies and</w:t>
      </w:r>
      <w:r w:rsidR="00594BB2">
        <w:t xml:space="preserve"> other charities </w:t>
      </w:r>
      <w:r w:rsidR="00CB1010">
        <w:t>to help</w:t>
      </w:r>
      <w:r>
        <w:t xml:space="preserve"> make a difference in changing and reduce</w:t>
      </w:r>
      <w:r w:rsidR="00594BB2">
        <w:t xml:space="preserve"> the world </w:t>
      </w:r>
      <w:r w:rsidR="00CB1010">
        <w:t>poverty crisis</w:t>
      </w:r>
      <w:r w:rsidR="00594BB2">
        <w:t>.</w:t>
      </w:r>
      <w:r w:rsidR="004A4C30">
        <w:t xml:space="preserve"> </w:t>
      </w:r>
      <w:r w:rsidR="00594BB2">
        <w:t xml:space="preserve"> </w:t>
      </w:r>
      <w:r w:rsidR="00CB1010">
        <w:t>Overall, this website will provide everything pertaining to charity and events under one roof.</w:t>
      </w:r>
    </w:p>
    <w:p w:rsidR="006A6102" w:rsidRDefault="00C35F5E">
      <w:pPr>
        <w:pStyle w:val="Heading2"/>
      </w:pPr>
      <w:r>
        <w:t>Project Scope</w:t>
      </w:r>
    </w:p>
    <w:p w:rsidR="006A6102" w:rsidRDefault="00CB1010">
      <w:r>
        <w:t>In Scope</w:t>
      </w:r>
    </w:p>
    <w:p w:rsidR="00CB1010" w:rsidRDefault="00CB1010" w:rsidP="00CB1010">
      <w:pPr>
        <w:pStyle w:val="ListParagraph"/>
        <w:numPr>
          <w:ilvl w:val="0"/>
          <w:numId w:val="10"/>
        </w:numPr>
      </w:pPr>
      <w:r>
        <w:t>Website Maintenance.</w:t>
      </w:r>
    </w:p>
    <w:p w:rsidR="00CB1010" w:rsidRDefault="00CB1010" w:rsidP="00CB1010">
      <w:pPr>
        <w:pStyle w:val="ListParagraph"/>
        <w:numPr>
          <w:ilvl w:val="0"/>
          <w:numId w:val="10"/>
        </w:numPr>
      </w:pPr>
      <w:r>
        <w:t>Integrate latest and modern plugins, API and programming concepts to ensure website is always up to date.</w:t>
      </w:r>
    </w:p>
    <w:p w:rsidR="00A276F4" w:rsidRDefault="00A276F4" w:rsidP="00CB1010">
      <w:pPr>
        <w:pStyle w:val="ListParagraph"/>
        <w:numPr>
          <w:ilvl w:val="0"/>
          <w:numId w:val="10"/>
        </w:numPr>
      </w:pPr>
      <w:r>
        <w:t>Updated FAQ</w:t>
      </w:r>
    </w:p>
    <w:p w:rsidR="006A6102" w:rsidRDefault="00C35F5E">
      <w:pPr>
        <w:pStyle w:val="Heading2"/>
      </w:pPr>
      <w:r>
        <w:t>H</w:t>
      </w:r>
      <w:r>
        <w:t>igh-Level 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A6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A6102" w:rsidRDefault="006A6102"/>
        </w:tc>
        <w:tc>
          <w:tcPr>
            <w:tcW w:w="4692" w:type="pct"/>
          </w:tcPr>
          <w:p w:rsidR="006A6102" w:rsidRDefault="006A61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6102" w:rsidRDefault="006A6102">
      <w:pPr>
        <w:pStyle w:val="NoSpacing"/>
      </w:pPr>
    </w:p>
    <w:p w:rsidR="006A6102" w:rsidRDefault="00594BB2">
      <w:r>
        <w:t xml:space="preserve">This website </w:t>
      </w:r>
      <w:r w:rsidR="00C35F5E">
        <w:t>must include the following</w:t>
      </w:r>
      <w:r>
        <w:t xml:space="preserve"> functionality to meet the requirement and expectation</w:t>
      </w:r>
      <w:r w:rsidR="00C35F5E">
        <w:t>:</w:t>
      </w:r>
    </w:p>
    <w:p w:rsidR="006A6102" w:rsidRDefault="00C35F5E">
      <w:pPr>
        <w:pStyle w:val="ListBullet"/>
      </w:pPr>
      <w:r>
        <w:t xml:space="preserve">Ability to allow </w:t>
      </w:r>
      <w:r w:rsidR="00594BB2">
        <w:t>users to view, update and add a new charity.</w:t>
      </w:r>
    </w:p>
    <w:p w:rsidR="00594BB2" w:rsidRDefault="00594BB2" w:rsidP="00594BB2">
      <w:pPr>
        <w:pStyle w:val="ListBullet"/>
      </w:pPr>
      <w:r>
        <w:t xml:space="preserve">Ability to allow users to view, update and add a </w:t>
      </w:r>
      <w:r>
        <w:t>fundraising event/events.</w:t>
      </w:r>
    </w:p>
    <w:p w:rsidR="00594BB2" w:rsidRDefault="00594BB2">
      <w:pPr>
        <w:pStyle w:val="ListBullet"/>
      </w:pPr>
      <w:r>
        <w:t>Ability to allow users to become a volunteer and view existing volunteers.</w:t>
      </w:r>
    </w:p>
    <w:p w:rsidR="006A6102" w:rsidRDefault="00C35F5E">
      <w:pPr>
        <w:pStyle w:val="ListBullet"/>
      </w:pPr>
      <w:r>
        <w:t xml:space="preserve">Ability to </w:t>
      </w:r>
      <w:r w:rsidR="00594BB2">
        <w:t xml:space="preserve">give a </w:t>
      </w:r>
      <w:r w:rsidR="00AC52B7">
        <w:t>donation to</w:t>
      </w:r>
      <w:r w:rsidR="00594BB2">
        <w:t xml:space="preserve"> the charity of their choice.</w:t>
      </w:r>
    </w:p>
    <w:p w:rsidR="00A276F4" w:rsidRDefault="00A276F4">
      <w:pPr>
        <w:pStyle w:val="ListBullet"/>
      </w:pPr>
      <w:r>
        <w:t>Links on website will be test weekly, and broken links will be fixed or removed.</w:t>
      </w:r>
    </w:p>
    <w:p w:rsidR="00A276F4" w:rsidRDefault="00A276F4">
      <w:pPr>
        <w:pStyle w:val="ListBullet"/>
      </w:pPr>
      <w:r>
        <w:t>Implement administrator backend to validate new information add to site, to ensure all materials/content suitable for the site.</w:t>
      </w:r>
    </w:p>
    <w:p w:rsidR="00A276F4" w:rsidRDefault="00A276F4">
      <w:pPr>
        <w:pStyle w:val="ListBullet"/>
      </w:pPr>
      <w:r>
        <w:t>Ensure site is always up and running with exception of system maintenance, which will announce on site for everyone to be aware.</w:t>
      </w:r>
    </w:p>
    <w:p w:rsidR="006A6102" w:rsidRDefault="00C35F5E">
      <w:pPr>
        <w:pStyle w:val="Heading2"/>
      </w:pPr>
      <w:r>
        <w:t>Deliverables</w:t>
      </w:r>
    </w:p>
    <w:p w:rsidR="006A6102" w:rsidRDefault="00AC52B7" w:rsidP="00AC52B7">
      <w:pPr>
        <w:pStyle w:val="ListParagraph"/>
        <w:numPr>
          <w:ilvl w:val="0"/>
          <w:numId w:val="8"/>
        </w:numPr>
      </w:pPr>
      <w:r>
        <w:t>Completed and functionally website.</w:t>
      </w:r>
    </w:p>
    <w:p w:rsidR="00AC52B7" w:rsidRDefault="00AC52B7" w:rsidP="00AC52B7">
      <w:pPr>
        <w:pStyle w:val="ListParagraph"/>
        <w:numPr>
          <w:ilvl w:val="0"/>
          <w:numId w:val="8"/>
        </w:numPr>
      </w:pPr>
      <w:r>
        <w:t>Various donation channel implemented and functionally to accept donation.</w:t>
      </w:r>
    </w:p>
    <w:p w:rsidR="00AC52B7" w:rsidRDefault="00CB1010" w:rsidP="00AC52B7">
      <w:pPr>
        <w:pStyle w:val="ListParagraph"/>
        <w:numPr>
          <w:ilvl w:val="0"/>
          <w:numId w:val="8"/>
        </w:numPr>
      </w:pPr>
      <w:r>
        <w:t>Project process updates.</w:t>
      </w:r>
    </w:p>
    <w:p w:rsidR="00AC52B7" w:rsidRDefault="00AC52B7"/>
    <w:p w:rsidR="006A6102" w:rsidRDefault="00C35F5E">
      <w:pPr>
        <w:pStyle w:val="Heading2"/>
      </w:pPr>
      <w:r>
        <w:lastRenderedPageBreak/>
        <w:t>Affected Parties</w:t>
      </w:r>
    </w:p>
    <w:p w:rsidR="006A6102" w:rsidRDefault="00F45ADF">
      <w:r>
        <w:t xml:space="preserve">This </w:t>
      </w:r>
      <w:r w:rsidR="00CB1010">
        <w:t>project will</w:t>
      </w:r>
      <w:r>
        <w:t xml:space="preserve"> benefit </w:t>
      </w:r>
      <w:proofErr w:type="spellStart"/>
      <w:r>
        <w:t>Cendyn</w:t>
      </w:r>
      <w:proofErr w:type="spellEnd"/>
      <w:r>
        <w:t xml:space="preserve"> and anyone who </w:t>
      </w:r>
      <w:r w:rsidR="00CB1010">
        <w:t>interested in becoming a part of a charity, promoting fundraising events or always have the need to reach out and help someone else in need.</w:t>
      </w:r>
    </w:p>
    <w:p w:rsidR="006A6102" w:rsidRDefault="00C35F5E">
      <w:pPr>
        <w:pStyle w:val="Heading2"/>
      </w:pPr>
      <w:r>
        <w:t>Affected Business Processes or Systems</w:t>
      </w:r>
    </w:p>
    <w:sdt>
      <w:sdtPr>
        <w:id w:val="394707813"/>
        <w:placeholder>
          <w:docPart w:val="A285E58FF5D04946A5C7A42A84C2283F"/>
        </w:placeholder>
        <w:temporary/>
        <w:showingPlcHdr/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A610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:rsidR="006A6102" w:rsidRDefault="00C35F5E"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141605" cy="141605"/>
                          <wp:effectExtent l="0" t="0" r="0" b="0"/>
                          <wp:docPr id="62" name="Group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3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Freeform 6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1A5DBB0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DvDXmJ6CAAAMCgAAA4AAAAAAAAA&#10;AAAAAAAALgIAAGRycy9lMm9Eb2MueG1sUEsBAi0AFAAGAAgAAAAhAAXiDD3ZAAAAAwEAAA8AAAAA&#10;AAAAAAAAAAAA1AoAAGRycy9kb3ducmV2LnhtbFBLBQYAAAAABAAEAPMAAADaCwAAAAA=&#10;">
        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RfsMA&#10;AADbAAAADwAAAGRycy9kb3ducmV2LnhtbESPW2sCMRSE34X+h3AKvmniFV2NUgpS64usl/fD5nR3&#10;6eZkSaJu/31TKPg4zMw3zHrb2UbcyYfasYbRUIEgLpypudRwOe8GCxAhIhtsHJOGHwqw3bz01pgZ&#10;9+Cc7qdYigThkKGGKsY2kzIUFVkMQ9cSJ+/LeYsxSV9K4/GR4LaRY6Xm0mLNaaHClt4rKr5PN6vh&#10;Qx2X11tpWE3laDypD5/50s+07r92bysQkbr4DP+390bDfAJ/X9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CRfsMAAADbAAAADwAAAAAAAAAAAAAAAACYAgAAZHJzL2Rv&#10;d25yZXYueG1sUEsFBgAAAAAEAAQA9QAAAIgDAAAAAA==&#10;" fillcolor="#5b9bd5 [3204]" stroked="f" strokeweight="0"/>
        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:rsidR="006A6102" w:rsidRDefault="00C35F5E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[Describe any specific components that are excluded from this project.]</w:t>
                </w:r>
              </w:p>
            </w:tc>
          </w:tr>
        </w:tbl>
        <w:p w:rsidR="006A6102" w:rsidRDefault="00C35F5E"/>
      </w:sdtContent>
    </w:sdt>
    <w:p w:rsidR="006A6102" w:rsidRDefault="00C35F5E">
      <w:pPr>
        <w:pStyle w:val="Heading2"/>
      </w:pPr>
      <w:r>
        <w:t>Specific Exclusions from Scope</w:t>
      </w:r>
    </w:p>
    <w:sdt>
      <w:sdtPr>
        <w:id w:val="1727880417"/>
        <w:placeholder>
          <w:docPart w:val="A285E58FF5D04946A5C7A42A84C2283F"/>
        </w:placeholder>
        <w15:appearance w15:val="hidden"/>
      </w:sdtPr>
      <w:sdtEndPr/>
      <w:sdtContent>
        <w:p w:rsidR="00BD7790" w:rsidRDefault="00F45ADF" w:rsidP="00F45ADF">
          <w:pPr>
            <w:pStyle w:val="ListParagraph"/>
            <w:numPr>
              <w:ilvl w:val="0"/>
              <w:numId w:val="9"/>
            </w:numPr>
          </w:pPr>
          <w:r>
            <w:t>User’s responsibility to provide their own content pertaining to adding or updating a charity.</w:t>
          </w:r>
        </w:p>
        <w:p w:rsidR="00F45ADF" w:rsidRDefault="00F45ADF" w:rsidP="00F45ADF">
          <w:pPr>
            <w:pStyle w:val="ListParagraph"/>
            <w:numPr>
              <w:ilvl w:val="0"/>
              <w:numId w:val="9"/>
            </w:numPr>
          </w:pPr>
          <w:r>
            <w:t>User’s responsibility to ensure that content is safe and proof read.</w:t>
          </w:r>
        </w:p>
        <w:p w:rsidR="00F45ADF" w:rsidRDefault="00F45ADF" w:rsidP="00F45ADF">
          <w:pPr>
            <w:pStyle w:val="ListParagraph"/>
            <w:numPr>
              <w:ilvl w:val="0"/>
              <w:numId w:val="9"/>
            </w:numPr>
          </w:pPr>
          <w:r>
            <w:t xml:space="preserve">One on one training will not be provided, but a FAQ will be available to </w:t>
          </w:r>
          <w:r w:rsidR="00CB1010">
            <w:t>assist based</w:t>
          </w:r>
          <w:r>
            <w:t xml:space="preserve"> on need.</w:t>
          </w:r>
        </w:p>
        <w:p w:rsidR="006A6102" w:rsidRDefault="00C35F5E" w:rsidP="00BD7790"/>
      </w:sdtContent>
    </w:sdt>
    <w:p w:rsidR="006A6102" w:rsidRDefault="00C35F5E">
      <w:pPr>
        <w:pStyle w:val="Heading2"/>
      </w:pPr>
      <w:r>
        <w:t>Implementation Plan</w:t>
      </w:r>
    </w:p>
    <w:sdt>
      <w:sdtPr>
        <w:id w:val="155199331"/>
        <w:placeholder>
          <w:docPart w:val="DB911E029ED24D2AA58D61BC4EB3CC4C"/>
        </w:placeholder>
        <w15:appearance w15:val="hidden"/>
      </w:sdtPr>
      <w:sdtContent>
        <w:p w:rsidR="00F15F7F" w:rsidRDefault="00F15F7F" w:rsidP="00F15F7F">
          <w:r>
            <w:t>To implement this project I will be utilizing the Bootstrap framework, HTML, CSS, JavaScript , J</w:t>
          </w:r>
          <w:r>
            <w:t>Q</w:t>
          </w:r>
          <w:r>
            <w:t>uery and MEAN(</w:t>
          </w:r>
          <w:proofErr w:type="spellStart"/>
          <w:r>
            <w:t>Mongdb</w:t>
          </w:r>
          <w:proofErr w:type="spellEnd"/>
          <w:r>
            <w:t xml:space="preserve">, </w:t>
          </w:r>
          <w:proofErr w:type="spellStart"/>
          <w:r>
            <w:t>ExpressJs,Angular</w:t>
          </w:r>
          <w:proofErr w:type="spellEnd"/>
          <w:r>
            <w:t xml:space="preserve"> ,Node) to  start the foundation of the project. These tools will provide me with the capabilities to provide the layout, view, user friendly concept and functionality I am aiming for. </w:t>
          </w:r>
        </w:p>
        <w:p w:rsidR="00F15F7F" w:rsidRDefault="00F15F7F" w:rsidP="00F15F7F"/>
      </w:sdtContent>
    </w:sdt>
    <w:p w:rsidR="006A6102" w:rsidRDefault="00803144">
      <w:pPr>
        <w:pStyle w:val="Heading2"/>
      </w:pPr>
      <w:r>
        <w:t>Milestones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6A6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6A6102" w:rsidRDefault="006A6102"/>
        </w:tc>
        <w:tc>
          <w:tcPr>
            <w:tcW w:w="4692" w:type="pct"/>
          </w:tcPr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4386"/>
              <w:gridCol w:w="4387"/>
            </w:tblGrid>
            <w:tr w:rsidR="00803144" w:rsidTr="008031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386" w:type="dxa"/>
                </w:tcPr>
                <w:p w:rsidR="00803144" w:rsidRPr="00A276F4" w:rsidRDefault="00A276F4" w:rsidP="00A276F4">
                  <w:pPr>
                    <w:pStyle w:val="TipText"/>
                    <w:jc w:val="center"/>
                    <w:rPr>
                      <w:u w:val="single"/>
                    </w:rPr>
                  </w:pPr>
                  <w:r w:rsidRPr="00A276F4">
                    <w:rPr>
                      <w:u w:val="single"/>
                    </w:rPr>
                    <w:t>Milestone &amp; Description</w:t>
                  </w:r>
                </w:p>
              </w:tc>
              <w:tc>
                <w:tcPr>
                  <w:tcW w:w="4387" w:type="dxa"/>
                </w:tcPr>
                <w:p w:rsidR="00803144" w:rsidRPr="00A276F4" w:rsidRDefault="00C95280" w:rsidP="00A276F4">
                  <w:pPr>
                    <w:pStyle w:val="TipText"/>
                    <w:jc w:val="center"/>
                    <w:rPr>
                      <w:u w:val="single"/>
                    </w:rPr>
                  </w:pPr>
                  <w:r w:rsidRPr="00A276F4">
                    <w:rPr>
                      <w:u w:val="single"/>
                    </w:rPr>
                    <w:t>DATE</w:t>
                  </w:r>
                </w:p>
              </w:tc>
            </w:tr>
            <w:tr w:rsidR="00DB40B5" w:rsidTr="00803144">
              <w:tc>
                <w:tcPr>
                  <w:tcW w:w="4386" w:type="dxa"/>
                </w:tcPr>
                <w:p w:rsidR="00DB40B5" w:rsidRDefault="00C95280">
                  <w:pPr>
                    <w:pStyle w:val="TipText"/>
                  </w:pPr>
                  <w:r>
                    <w:t xml:space="preserve">Setting up of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Account and Prepare </w:t>
                  </w:r>
                  <w:r w:rsidR="00DB40B5">
                    <w:t xml:space="preserve"> pitch for project</w:t>
                  </w:r>
                </w:p>
              </w:tc>
              <w:tc>
                <w:tcPr>
                  <w:tcW w:w="4387" w:type="dxa"/>
                </w:tcPr>
                <w:p w:rsidR="00DB40B5" w:rsidRDefault="00DB40B5">
                  <w:pPr>
                    <w:pStyle w:val="TipText"/>
                  </w:pPr>
                  <w:r>
                    <w:t>February 19, 2017</w:t>
                  </w:r>
                </w:p>
              </w:tc>
            </w:tr>
            <w:tr w:rsidR="00DB40B5" w:rsidTr="00803144">
              <w:tc>
                <w:tcPr>
                  <w:tcW w:w="4386" w:type="dxa"/>
                </w:tcPr>
                <w:p w:rsidR="00DB40B5" w:rsidRDefault="00DB40B5">
                  <w:pPr>
                    <w:pStyle w:val="TipText"/>
                  </w:pPr>
                  <w:r>
                    <w:t>Establishing a name and domain name for project.</w:t>
                  </w:r>
                </w:p>
              </w:tc>
              <w:tc>
                <w:tcPr>
                  <w:tcW w:w="4387" w:type="dxa"/>
                </w:tcPr>
                <w:p w:rsidR="00DB40B5" w:rsidRDefault="00DB40B5">
                  <w:pPr>
                    <w:pStyle w:val="TipText"/>
                  </w:pPr>
                  <w:r>
                    <w:t>February 20, 2017.</w:t>
                  </w:r>
                </w:p>
              </w:tc>
            </w:tr>
            <w:tr w:rsidR="00803144" w:rsidTr="00803144">
              <w:tc>
                <w:tcPr>
                  <w:tcW w:w="4386" w:type="dxa"/>
                </w:tcPr>
                <w:p w:rsidR="00803144" w:rsidRDefault="00803144">
                  <w:pPr>
                    <w:pStyle w:val="TipText"/>
                  </w:pPr>
                  <w:r>
                    <w:t>Complete Project Plan</w:t>
                  </w:r>
                </w:p>
              </w:tc>
              <w:tc>
                <w:tcPr>
                  <w:tcW w:w="4387" w:type="dxa"/>
                </w:tcPr>
                <w:p w:rsidR="00803144" w:rsidRDefault="00803144">
                  <w:pPr>
                    <w:pStyle w:val="TipText"/>
                  </w:pPr>
                  <w:r>
                    <w:t>February 24, 2017</w:t>
                  </w:r>
                </w:p>
              </w:tc>
            </w:tr>
            <w:tr w:rsidR="00803144" w:rsidTr="00803144">
              <w:tc>
                <w:tcPr>
                  <w:tcW w:w="4386" w:type="dxa"/>
                </w:tcPr>
                <w:p w:rsidR="00803144" w:rsidRDefault="00DB40B5">
                  <w:pPr>
                    <w:pStyle w:val="TipText"/>
                  </w:pPr>
                  <w:r>
                    <w:t>Reviewing, Implementing and styling of template</w:t>
                  </w:r>
                </w:p>
              </w:tc>
              <w:tc>
                <w:tcPr>
                  <w:tcW w:w="4387" w:type="dxa"/>
                </w:tcPr>
                <w:p w:rsidR="00803144" w:rsidRDefault="00DB40B5">
                  <w:pPr>
                    <w:pStyle w:val="TipText"/>
                  </w:pPr>
                  <w:r>
                    <w:t>February 24 – February 26, 2017</w:t>
                  </w:r>
                </w:p>
              </w:tc>
            </w:tr>
            <w:tr w:rsidR="00DB40B5" w:rsidTr="00803144">
              <w:tc>
                <w:tcPr>
                  <w:tcW w:w="4386" w:type="dxa"/>
                </w:tcPr>
                <w:p w:rsidR="00DB40B5" w:rsidRDefault="00C95280">
                  <w:pPr>
                    <w:pStyle w:val="TipText"/>
                  </w:pPr>
                  <w:r>
                    <w:t>Implementing functionalities for</w:t>
                  </w:r>
                  <w:r w:rsidR="00DB40B5">
                    <w:t xml:space="preserve"> each page </w:t>
                  </w:r>
                  <w:r>
                    <w:t>based on the requirements.</w:t>
                  </w:r>
                </w:p>
              </w:tc>
              <w:tc>
                <w:tcPr>
                  <w:tcW w:w="4387" w:type="dxa"/>
                </w:tcPr>
                <w:p w:rsidR="00DB40B5" w:rsidRDefault="00DB40B5">
                  <w:pPr>
                    <w:pStyle w:val="TipText"/>
                  </w:pPr>
                  <w:r>
                    <w:t xml:space="preserve">February 26 – March </w:t>
                  </w:r>
                  <w:r w:rsidR="00C95280">
                    <w:t>5,</w:t>
                  </w:r>
                  <w:r>
                    <w:t xml:space="preserve"> 2017</w:t>
                  </w:r>
                </w:p>
              </w:tc>
            </w:tr>
            <w:tr w:rsidR="00DB40B5" w:rsidTr="00803144">
              <w:tc>
                <w:tcPr>
                  <w:tcW w:w="4386" w:type="dxa"/>
                </w:tcPr>
                <w:p w:rsidR="00DB40B5" w:rsidRDefault="00C95280">
                  <w:pPr>
                    <w:pStyle w:val="TipText"/>
                  </w:pPr>
                  <w:r>
                    <w:t>Troubleshoot, Check for browser compatibilities, compatible on all mobile devices and debug site throughout</w:t>
                  </w:r>
                </w:p>
              </w:tc>
              <w:tc>
                <w:tcPr>
                  <w:tcW w:w="4387" w:type="dxa"/>
                </w:tcPr>
                <w:p w:rsidR="00DB40B5" w:rsidRDefault="00C95280">
                  <w:pPr>
                    <w:pStyle w:val="TipText"/>
                  </w:pPr>
                  <w:r>
                    <w:t>March 7, 2017</w:t>
                  </w:r>
                </w:p>
              </w:tc>
            </w:tr>
            <w:tr w:rsidR="00C95280" w:rsidTr="00803144">
              <w:tc>
                <w:tcPr>
                  <w:tcW w:w="4386" w:type="dxa"/>
                </w:tcPr>
                <w:p w:rsidR="00C95280" w:rsidRDefault="00C95280">
                  <w:pPr>
                    <w:pStyle w:val="TipText"/>
                  </w:pPr>
                  <w:r>
                    <w:t>Post Live automate testing  of site</w:t>
                  </w:r>
                </w:p>
              </w:tc>
              <w:tc>
                <w:tcPr>
                  <w:tcW w:w="4387" w:type="dxa"/>
                </w:tcPr>
                <w:p w:rsidR="00C95280" w:rsidRDefault="00C95280">
                  <w:pPr>
                    <w:pStyle w:val="TipText"/>
                  </w:pPr>
                  <w:r>
                    <w:t>March 8, 2017</w:t>
                  </w:r>
                </w:p>
              </w:tc>
            </w:tr>
            <w:tr w:rsidR="00C95280" w:rsidTr="00803144">
              <w:tc>
                <w:tcPr>
                  <w:tcW w:w="4386" w:type="dxa"/>
                </w:tcPr>
                <w:p w:rsidR="00C95280" w:rsidRDefault="00C95280">
                  <w:pPr>
                    <w:pStyle w:val="TipText"/>
                  </w:pPr>
                  <w:r>
                    <w:t>Final Testing</w:t>
                  </w:r>
                </w:p>
              </w:tc>
              <w:tc>
                <w:tcPr>
                  <w:tcW w:w="4387" w:type="dxa"/>
                </w:tcPr>
                <w:p w:rsidR="00C95280" w:rsidRDefault="00C95280">
                  <w:pPr>
                    <w:pStyle w:val="TipText"/>
                  </w:pPr>
                  <w:r>
                    <w:t>March 10, 2017</w:t>
                  </w:r>
                </w:p>
              </w:tc>
            </w:tr>
          </w:tbl>
          <w:p w:rsidR="006A6102" w:rsidRDefault="006A61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6102" w:rsidRDefault="006A6102"/>
    <w:p w:rsidR="006A6102" w:rsidRDefault="00C35F5E">
      <w:pPr>
        <w:pStyle w:val="Heading1"/>
      </w:pPr>
      <w:r>
        <w:lastRenderedPageBreak/>
        <w:t>Approval and Authority to Proceed</w:t>
      </w:r>
    </w:p>
    <w:p w:rsidR="006A6102" w:rsidRDefault="00C35F5E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3596"/>
        <w:gridCol w:w="2158"/>
      </w:tblGrid>
      <w:tr w:rsidR="006A6102" w:rsidTr="006A6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A6102" w:rsidRDefault="00C35F5E">
            <w:r>
              <w:t>Name</w:t>
            </w:r>
          </w:p>
        </w:tc>
        <w:tc>
          <w:tcPr>
            <w:tcW w:w="1923" w:type="pct"/>
          </w:tcPr>
          <w:p w:rsidR="006A6102" w:rsidRDefault="00C35F5E">
            <w:r>
              <w:t>Title</w:t>
            </w:r>
          </w:p>
        </w:tc>
        <w:tc>
          <w:tcPr>
            <w:tcW w:w="1155" w:type="pct"/>
          </w:tcPr>
          <w:p w:rsidR="006A6102" w:rsidRDefault="00C35F5E">
            <w:r>
              <w:t>Date</w:t>
            </w:r>
          </w:p>
        </w:tc>
      </w:tr>
      <w:tr w:rsidR="006A6102" w:rsidTr="006A6102">
        <w:tc>
          <w:tcPr>
            <w:tcW w:w="1923" w:type="pct"/>
          </w:tcPr>
          <w:p w:rsidR="006A6102" w:rsidRDefault="006A6102"/>
        </w:tc>
        <w:tc>
          <w:tcPr>
            <w:tcW w:w="1923" w:type="pct"/>
          </w:tcPr>
          <w:p w:rsidR="006A6102" w:rsidRDefault="006A6102"/>
        </w:tc>
        <w:tc>
          <w:tcPr>
            <w:tcW w:w="1155" w:type="pct"/>
          </w:tcPr>
          <w:p w:rsidR="006A6102" w:rsidRDefault="006A6102"/>
        </w:tc>
      </w:tr>
      <w:tr w:rsidR="006A6102" w:rsidTr="006A6102">
        <w:tc>
          <w:tcPr>
            <w:tcW w:w="1923" w:type="pct"/>
          </w:tcPr>
          <w:p w:rsidR="006A6102" w:rsidRDefault="006A6102"/>
        </w:tc>
        <w:tc>
          <w:tcPr>
            <w:tcW w:w="1923" w:type="pct"/>
          </w:tcPr>
          <w:p w:rsidR="006A6102" w:rsidRDefault="006A6102"/>
        </w:tc>
        <w:tc>
          <w:tcPr>
            <w:tcW w:w="1155" w:type="pct"/>
          </w:tcPr>
          <w:p w:rsidR="006A6102" w:rsidRDefault="006A6102"/>
        </w:tc>
      </w:tr>
      <w:tr w:rsidR="006A6102" w:rsidTr="006A6102">
        <w:tc>
          <w:tcPr>
            <w:tcW w:w="1923" w:type="pct"/>
          </w:tcPr>
          <w:p w:rsidR="006A6102" w:rsidRDefault="006A6102"/>
        </w:tc>
        <w:tc>
          <w:tcPr>
            <w:tcW w:w="1923" w:type="pct"/>
          </w:tcPr>
          <w:p w:rsidR="006A6102" w:rsidRDefault="006A6102"/>
        </w:tc>
        <w:tc>
          <w:tcPr>
            <w:tcW w:w="1155" w:type="pct"/>
          </w:tcPr>
          <w:p w:rsidR="006A6102" w:rsidRDefault="006A6102"/>
        </w:tc>
      </w:tr>
    </w:tbl>
    <w:p w:rsidR="006A6102" w:rsidRDefault="006A610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6A6102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6A6102" w:rsidRDefault="006A6102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6A6102" w:rsidRDefault="006A6102">
            <w:pPr>
              <w:pStyle w:val="NoSpacing"/>
            </w:pPr>
          </w:p>
        </w:tc>
      </w:tr>
      <w:tr w:rsidR="006A6102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6A6102" w:rsidRDefault="00C35F5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A6102" w:rsidRDefault="006A6102"/>
        </w:tc>
        <w:tc>
          <w:tcPr>
            <w:tcW w:w="93" w:type="pct"/>
          </w:tcPr>
          <w:p w:rsidR="006A6102" w:rsidRDefault="006A6102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6A6102" w:rsidRDefault="00C35F5E">
            <w:r>
              <w:t>Date</w:t>
            </w:r>
          </w:p>
        </w:tc>
        <w:tc>
          <w:tcPr>
            <w:tcW w:w="307" w:type="pct"/>
          </w:tcPr>
          <w:p w:rsidR="006A6102" w:rsidRDefault="006A6102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6A6102" w:rsidRDefault="00C35F5E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6A6102" w:rsidRDefault="006A6102"/>
        </w:tc>
        <w:tc>
          <w:tcPr>
            <w:tcW w:w="93" w:type="pct"/>
          </w:tcPr>
          <w:p w:rsidR="006A6102" w:rsidRDefault="006A6102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6A6102" w:rsidRDefault="00C35F5E">
            <w:r>
              <w:t>Date</w:t>
            </w:r>
          </w:p>
        </w:tc>
      </w:tr>
    </w:tbl>
    <w:p w:rsidR="006A6102" w:rsidRDefault="006A6102"/>
    <w:sectPr w:rsidR="006A6102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5E" w:rsidRDefault="00C35F5E">
      <w:pPr>
        <w:spacing w:after="0" w:line="240" w:lineRule="auto"/>
      </w:pPr>
      <w:r>
        <w:separator/>
      </w:r>
    </w:p>
  </w:endnote>
  <w:endnote w:type="continuationSeparator" w:id="0">
    <w:p w:rsidR="00C35F5E" w:rsidRDefault="00C3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5E" w:rsidRDefault="00C35F5E">
      <w:pPr>
        <w:spacing w:after="0" w:line="240" w:lineRule="auto"/>
      </w:pPr>
      <w:r>
        <w:separator/>
      </w:r>
    </w:p>
  </w:footnote>
  <w:footnote w:type="continuationSeparator" w:id="0">
    <w:p w:rsidR="00C35F5E" w:rsidRDefault="00C35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02" w:rsidRDefault="00C35F5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6102" w:rsidRDefault="00C35F5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B70D1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6A6102" w:rsidRDefault="00C35F5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B70D1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048F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54C"/>
    <w:multiLevelType w:val="hybridMultilevel"/>
    <w:tmpl w:val="D436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9682A"/>
    <w:multiLevelType w:val="hybridMultilevel"/>
    <w:tmpl w:val="9E9E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A328C"/>
    <w:multiLevelType w:val="hybridMultilevel"/>
    <w:tmpl w:val="E1F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37EA1"/>
    <w:multiLevelType w:val="hybridMultilevel"/>
    <w:tmpl w:val="7B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33EA8"/>
    <w:multiLevelType w:val="hybridMultilevel"/>
    <w:tmpl w:val="D07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4402E"/>
    <w:multiLevelType w:val="hybridMultilevel"/>
    <w:tmpl w:val="B0E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30"/>
    <w:rsid w:val="004A4C30"/>
    <w:rsid w:val="00594BB2"/>
    <w:rsid w:val="006A6102"/>
    <w:rsid w:val="00803144"/>
    <w:rsid w:val="009B70D1"/>
    <w:rsid w:val="00A276F4"/>
    <w:rsid w:val="00AC52B7"/>
    <w:rsid w:val="00BD7790"/>
    <w:rsid w:val="00C35F5E"/>
    <w:rsid w:val="00C95280"/>
    <w:rsid w:val="00CB1010"/>
    <w:rsid w:val="00D52E01"/>
    <w:rsid w:val="00DB40B5"/>
    <w:rsid w:val="00F15F7F"/>
    <w:rsid w:val="00F4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2B354-E9E8-4573-9FD4-B8BB34F1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59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ey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7068118D648BABEF49BA65D585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C158-073E-494B-A5EE-0CB510936FA2}"/>
      </w:docPartPr>
      <w:docPartBody>
        <w:p w:rsidR="00000000" w:rsidRDefault="00022F37">
          <w:pPr>
            <w:pStyle w:val="6CE7068118D648BABEF49BA65D58525C"/>
          </w:pPr>
          <w:r>
            <w:t>[Select Date]</w:t>
          </w:r>
        </w:p>
      </w:docPartBody>
    </w:docPart>
    <w:docPart>
      <w:docPartPr>
        <w:name w:val="A285E58FF5D04946A5C7A42A84C22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50F51-4D0F-4C4B-9100-343A6FD62386}"/>
      </w:docPartPr>
      <w:docPartBody>
        <w:p w:rsidR="00000000" w:rsidRDefault="00022F37">
          <w:pPr>
            <w:pStyle w:val="A285E58FF5D04946A5C7A42A84C2283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911E029ED24D2AA58D61BC4EB3C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0DA1-EAA9-43E2-94BC-527F04BE73AA}"/>
      </w:docPartPr>
      <w:docPartBody>
        <w:p w:rsidR="00000000" w:rsidRDefault="00E06D0C" w:rsidP="00E06D0C">
          <w:pPr>
            <w:pStyle w:val="DB911E029ED24D2AA58D61BC4EB3CC4C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0C"/>
    <w:rsid w:val="00022F37"/>
    <w:rsid w:val="00E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1450064C074114BAE24BE4FE5DADFE">
    <w:name w:val="691450064C074114BAE24BE4FE5DADFE"/>
  </w:style>
  <w:style w:type="paragraph" w:customStyle="1" w:styleId="6CE7068118D648BABEF49BA65D58525C">
    <w:name w:val="6CE7068118D648BABEF49BA65D58525C"/>
  </w:style>
  <w:style w:type="character" w:styleId="PlaceholderText">
    <w:name w:val="Placeholder Text"/>
    <w:basedOn w:val="DefaultParagraphFont"/>
    <w:uiPriority w:val="99"/>
    <w:semiHidden/>
    <w:rsid w:val="00E06D0C"/>
    <w:rPr>
      <w:color w:val="808080"/>
    </w:rPr>
  </w:style>
  <w:style w:type="paragraph" w:customStyle="1" w:styleId="A285E58FF5D04946A5C7A42A84C2283F">
    <w:name w:val="A285E58FF5D04946A5C7A42A84C2283F"/>
  </w:style>
  <w:style w:type="paragraph" w:customStyle="1" w:styleId="44E1B77E2CB44207BF4BF21CF7861512">
    <w:name w:val="44E1B77E2CB44207BF4BF21CF7861512"/>
    <w:rsid w:val="00E06D0C"/>
  </w:style>
  <w:style w:type="paragraph" w:customStyle="1" w:styleId="8A95265AAA774F1E80B8AE1C78FF146F">
    <w:name w:val="8A95265AAA774F1E80B8AE1C78FF146F"/>
    <w:rsid w:val="00E06D0C"/>
  </w:style>
  <w:style w:type="paragraph" w:customStyle="1" w:styleId="DB911E029ED24D2AA58D61BC4EB3CC4C">
    <w:name w:val="DB911E029ED24D2AA58D61BC4EB3CC4C"/>
    <w:rsid w:val="00E06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A519F-1E69-4034-81A8-CC71108F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81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Shaunett Daley</dc:creator>
  <cp:keywords/>
  <cp:lastModifiedBy>Shaunett Daley</cp:lastModifiedBy>
  <cp:revision>6</cp:revision>
  <dcterms:created xsi:type="dcterms:W3CDTF">2017-02-24T18:24:00Z</dcterms:created>
  <dcterms:modified xsi:type="dcterms:W3CDTF">2017-02-24T19:57:00Z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